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07C" w:rsidRDefault="00A8007C">
      <w:r>
        <w:t>This report aims to explain the representation for our multigraph</w:t>
      </w:r>
      <w:r w:rsidR="00411653">
        <w:t>,</w:t>
      </w:r>
      <w:bookmarkStart w:id="0" w:name="_GoBack"/>
      <w:bookmarkEnd w:id="0"/>
      <w:r>
        <w:t xml:space="preserve"> as well as explain the decisions we made and the reasoning behind why we chose to do it this way.</w:t>
      </w:r>
    </w:p>
    <w:p w:rsidR="00C468A9" w:rsidRDefault="00C468A9"/>
    <w:p w:rsidR="00C468A9" w:rsidRPr="00C468A9" w:rsidRDefault="00C468A9">
      <w:pPr>
        <w:rPr>
          <w:u w:val="single"/>
        </w:rPr>
      </w:pPr>
      <w:r w:rsidRPr="00C468A9">
        <w:rPr>
          <w:u w:val="single"/>
        </w:rPr>
        <w:t>Representation</w:t>
      </w:r>
    </w:p>
    <w:p w:rsidR="006422F9" w:rsidRDefault="00C61F38">
      <w:r>
        <w:t>Our implementation includes</w:t>
      </w:r>
      <w:r w:rsidR="00A01BC8">
        <w:t xml:space="preserve"> three interfaces, </w:t>
      </w:r>
      <w:proofErr w:type="spellStart"/>
      <w:r w:rsidR="00A01BC8">
        <w:t>MultiGraphADT</w:t>
      </w:r>
      <w:proofErr w:type="spellEnd"/>
      <w:r w:rsidR="00A01BC8">
        <w:t xml:space="preserve">, Edge, and Node. The </w:t>
      </w:r>
      <w:proofErr w:type="spellStart"/>
      <w:r w:rsidR="00A01BC8">
        <w:t>MultiGraph</w:t>
      </w:r>
      <w:proofErr w:type="spellEnd"/>
      <w:r w:rsidR="00A01BC8">
        <w:t xml:space="preserve"> class implements the </w:t>
      </w:r>
      <w:proofErr w:type="spellStart"/>
      <w:r w:rsidR="00A01BC8">
        <w:t>MultiGraphADT</w:t>
      </w:r>
      <w:proofErr w:type="spellEnd"/>
      <w:r w:rsidR="00A01BC8">
        <w:t xml:space="preserve">, and the </w:t>
      </w:r>
      <w:proofErr w:type="spellStart"/>
      <w:r w:rsidR="00A01BC8">
        <w:t>BostonMetro</w:t>
      </w:r>
      <w:proofErr w:type="spellEnd"/>
      <w:r w:rsidR="00A01BC8">
        <w:t xml:space="preserve"> creates a new </w:t>
      </w:r>
      <w:proofErr w:type="spellStart"/>
      <w:r w:rsidR="00A01BC8">
        <w:t>MultiGraph</w:t>
      </w:r>
      <w:proofErr w:type="spellEnd"/>
      <w:r w:rsidR="00A01BC8">
        <w:t>.</w:t>
      </w:r>
    </w:p>
    <w:p w:rsidR="006422F9" w:rsidRDefault="006422F9">
      <w:proofErr w:type="spellStart"/>
      <w:r>
        <w:t>MultiGraph</w:t>
      </w:r>
      <w:proofErr w:type="spellEnd"/>
      <w:r>
        <w:t xml:space="preserve"> provides descriptions for the methods outlined in the </w:t>
      </w:r>
      <w:proofErr w:type="spellStart"/>
      <w:r>
        <w:t>MultiGraphADT</w:t>
      </w:r>
      <w:proofErr w:type="spellEnd"/>
      <w:r>
        <w:t xml:space="preserve"> interface</w:t>
      </w:r>
      <w:r w:rsidR="00BE5137">
        <w:t>. As well as this, in addition, it has two additional methods responsible for finding</w:t>
      </w:r>
      <w:r w:rsidR="003C4C3F">
        <w:t xml:space="preserve"> the shortest path between two nodes, </w:t>
      </w:r>
      <w:r w:rsidR="00BE5137">
        <w:t>and getting the path</w:t>
      </w:r>
      <w:r w:rsidR="003C4C3F">
        <w:t xml:space="preserve"> between two nodes with line changes</w:t>
      </w:r>
      <w:r w:rsidR="00BE5137">
        <w:t xml:space="preserve"> called </w:t>
      </w:r>
      <w:proofErr w:type="spellStart"/>
      <w:r w:rsidR="00BE5137">
        <w:t>findRoute</w:t>
      </w:r>
      <w:proofErr w:type="spellEnd"/>
      <w:r w:rsidR="00BE5137">
        <w:t xml:space="preserve"> and </w:t>
      </w:r>
      <w:proofErr w:type="spellStart"/>
      <w:r w:rsidR="00BE5137">
        <w:t>getPath</w:t>
      </w:r>
      <w:proofErr w:type="spellEnd"/>
      <w:r w:rsidR="00BE5137">
        <w:t xml:space="preserve"> respectively.</w:t>
      </w:r>
    </w:p>
    <w:p w:rsidR="006422F9" w:rsidRDefault="00A01BC8">
      <w:r>
        <w:t>Station class implements Node, and</w:t>
      </w:r>
      <w:r w:rsidR="002942FB">
        <w:t xml:space="preserve"> Line implements Edge. The method signatures in the interfaces receive their descriptions from the classes that implement them</w:t>
      </w:r>
      <w:r w:rsidR="00BE5137">
        <w:t>.</w:t>
      </w:r>
    </w:p>
    <w:p w:rsidR="002942FB" w:rsidRDefault="002942FB">
      <w:r>
        <w:t xml:space="preserve">The Parser class is responsible for parsing information from a text file. This information is then used to create the subsequent Line and Station objects that are </w:t>
      </w:r>
      <w:r w:rsidR="00692E61">
        <w:t xml:space="preserve">added to the </w:t>
      </w:r>
      <w:proofErr w:type="spellStart"/>
      <w:r w:rsidR="00692E61">
        <w:t>MultiGraph</w:t>
      </w:r>
      <w:proofErr w:type="spellEnd"/>
      <w:r w:rsidR="00692E61">
        <w:t xml:space="preserve">. This </w:t>
      </w:r>
      <w:proofErr w:type="spellStart"/>
      <w:r w:rsidR="00692E61">
        <w:t>MultiGraph</w:t>
      </w:r>
      <w:proofErr w:type="spellEnd"/>
      <w:r w:rsidR="00692E61">
        <w:t xml:space="preserve"> is then used by </w:t>
      </w:r>
      <w:proofErr w:type="spellStart"/>
      <w:r w:rsidR="00692E61">
        <w:t>BostonMetro</w:t>
      </w:r>
      <w:proofErr w:type="spellEnd"/>
      <w:r w:rsidR="00692E61">
        <w:t xml:space="preserve"> find the desired route from the provided source station to the provided destination </w:t>
      </w:r>
      <w:r w:rsidR="006422F9">
        <w:t>station, which</w:t>
      </w:r>
      <w:r w:rsidR="00692E61">
        <w:t xml:space="preserve"> are given via user input.</w:t>
      </w:r>
      <w:r w:rsidR="006422F9">
        <w:t xml:space="preserve"> </w:t>
      </w:r>
    </w:p>
    <w:p w:rsidR="009D12B3" w:rsidRDefault="009D12B3"/>
    <w:p w:rsidR="00C468A9" w:rsidRPr="00C468A9" w:rsidRDefault="00C468A9">
      <w:r>
        <w:rPr>
          <w:u w:val="single"/>
        </w:rPr>
        <w:t xml:space="preserve">Rationale </w:t>
      </w:r>
    </w:p>
    <w:p w:rsidR="009D12B3" w:rsidRDefault="009D12B3">
      <w:r>
        <w:t>The usage of interfaces is justified by the fact that it provides a good level of abstraction</w:t>
      </w:r>
      <w:r w:rsidR="00126163">
        <w:t xml:space="preserve">. Alongside that it separates the </w:t>
      </w:r>
      <w:proofErr w:type="spellStart"/>
      <w:r w:rsidR="00126163">
        <w:t>BostonMetro</w:t>
      </w:r>
      <w:proofErr w:type="spellEnd"/>
      <w:r w:rsidR="00126163">
        <w:t xml:space="preserve"> from the </w:t>
      </w:r>
      <w:proofErr w:type="spellStart"/>
      <w:r w:rsidR="00126163">
        <w:t>MultiGraph</w:t>
      </w:r>
      <w:proofErr w:type="spellEnd"/>
      <w:r w:rsidR="00126163">
        <w:t xml:space="preserve">. It means that the core functionality of the </w:t>
      </w:r>
      <w:proofErr w:type="spellStart"/>
      <w:r w:rsidR="00126163">
        <w:t>MultiGraph</w:t>
      </w:r>
      <w:proofErr w:type="spellEnd"/>
      <w:r w:rsidR="00126163">
        <w:t xml:space="preserve"> is retained even if the scenario or requirements are different for the application.</w:t>
      </w:r>
      <w:r w:rsidR="00A50AAC">
        <w:t xml:space="preserve"> It is for this </w:t>
      </w:r>
      <w:r w:rsidR="00126163">
        <w:t xml:space="preserve">same reason we </w:t>
      </w:r>
      <w:r w:rsidR="00D255E9">
        <w:t>have Station implemen</w:t>
      </w:r>
      <w:r w:rsidR="00461EC6">
        <w:t>t Node and Line implement Edge;</w:t>
      </w:r>
      <w:r w:rsidR="00B046E0">
        <w:t xml:space="preserve"> </w:t>
      </w:r>
      <w:r w:rsidR="00A055AA">
        <w:t>Stations and Lines are essentially just nodes and edges in a multigraph so the same functionality can be applied, again with the occasional additional method as required.</w:t>
      </w:r>
      <w:r w:rsidR="003164A5">
        <w:t xml:space="preserve"> It also means that </w:t>
      </w:r>
      <w:proofErr w:type="spellStart"/>
      <w:r w:rsidR="003164A5">
        <w:t>BostonMetro</w:t>
      </w:r>
      <w:proofErr w:type="spellEnd"/>
      <w:r w:rsidR="003164A5">
        <w:t xml:space="preserve"> can send Stations to the </w:t>
      </w:r>
      <w:proofErr w:type="spellStart"/>
      <w:r w:rsidR="003164A5">
        <w:t>MultiGraph</w:t>
      </w:r>
      <w:proofErr w:type="spellEnd"/>
      <w:r w:rsidR="003164A5">
        <w:t xml:space="preserve"> it’s using, as station implements Node meaning Station is (like Node) an accepted parameter for </w:t>
      </w:r>
      <w:proofErr w:type="spellStart"/>
      <w:r w:rsidR="003164A5">
        <w:t>MultiGraph’s</w:t>
      </w:r>
      <w:proofErr w:type="spellEnd"/>
      <w:r w:rsidR="003164A5">
        <w:t xml:space="preserve"> methods.</w:t>
      </w:r>
    </w:p>
    <w:p w:rsidR="00F56E41" w:rsidRDefault="00F56E41"/>
    <w:sectPr w:rsidR="00F56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CE"/>
    <w:rsid w:val="00126163"/>
    <w:rsid w:val="00277F16"/>
    <w:rsid w:val="002942FB"/>
    <w:rsid w:val="003164A5"/>
    <w:rsid w:val="003C4C3F"/>
    <w:rsid w:val="00411653"/>
    <w:rsid w:val="00461EC6"/>
    <w:rsid w:val="006422F9"/>
    <w:rsid w:val="00692E61"/>
    <w:rsid w:val="007A156D"/>
    <w:rsid w:val="0083106A"/>
    <w:rsid w:val="009D12B3"/>
    <w:rsid w:val="00A01BC8"/>
    <w:rsid w:val="00A055AA"/>
    <w:rsid w:val="00A50AAC"/>
    <w:rsid w:val="00A8007C"/>
    <w:rsid w:val="00B046E0"/>
    <w:rsid w:val="00BE5137"/>
    <w:rsid w:val="00C468A9"/>
    <w:rsid w:val="00C61F38"/>
    <w:rsid w:val="00D10BCE"/>
    <w:rsid w:val="00D255E9"/>
    <w:rsid w:val="00DD3D23"/>
    <w:rsid w:val="00F5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F7E4"/>
  <w15:chartTrackingRefBased/>
  <w15:docId w15:val="{EA56F11F-5F6C-414F-BE05-E45E399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DB8A3E87.dotm</Template>
  <TotalTime>172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2018-10-08T13:04:00Z</dcterms:created>
  <dcterms:modified xsi:type="dcterms:W3CDTF">2018-10-08T16:09:00Z</dcterms:modified>
</cp:coreProperties>
</file>